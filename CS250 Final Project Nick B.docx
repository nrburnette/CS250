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BA30" w14:textId="77777777" w:rsidR="002C79E6" w:rsidRPr="00E57A61" w:rsidRDefault="002C79E6" w:rsidP="00E57A61">
      <w:pPr>
        <w:rPr>
          <w:rFonts w:ascii="Times New Roman" w:hAnsi="Times New Roman" w:cs="Times New Roman"/>
          <w:sz w:val="24"/>
        </w:rPr>
      </w:pPr>
    </w:p>
    <w:p w14:paraId="0647AFA3" w14:textId="77777777" w:rsidR="002C79E6" w:rsidRPr="00E57A61" w:rsidRDefault="002C79E6" w:rsidP="00E57A61">
      <w:pPr>
        <w:rPr>
          <w:rFonts w:ascii="Times New Roman" w:hAnsi="Times New Roman" w:cs="Times New Roman"/>
          <w:sz w:val="24"/>
        </w:rPr>
      </w:pPr>
    </w:p>
    <w:p w14:paraId="0729BEC9" w14:textId="77777777" w:rsidR="002C79E6" w:rsidRPr="00E57A61" w:rsidRDefault="002C79E6" w:rsidP="00E57A61">
      <w:pPr>
        <w:rPr>
          <w:rFonts w:ascii="Times New Roman" w:hAnsi="Times New Roman" w:cs="Times New Roman"/>
          <w:sz w:val="24"/>
        </w:rPr>
      </w:pPr>
    </w:p>
    <w:p w14:paraId="6788CBD5" w14:textId="77777777" w:rsidR="002C79E6" w:rsidRPr="00E57A61" w:rsidRDefault="002C79E6" w:rsidP="00E57A61">
      <w:pPr>
        <w:rPr>
          <w:rFonts w:ascii="Times New Roman" w:hAnsi="Times New Roman" w:cs="Times New Roman"/>
          <w:sz w:val="24"/>
        </w:rPr>
      </w:pPr>
    </w:p>
    <w:p w14:paraId="060087AB" w14:textId="77777777" w:rsidR="002C79E6" w:rsidRPr="00E57A61" w:rsidRDefault="002C79E6" w:rsidP="00E57A61">
      <w:pPr>
        <w:rPr>
          <w:rFonts w:ascii="Times New Roman" w:hAnsi="Times New Roman" w:cs="Times New Roman"/>
          <w:sz w:val="24"/>
        </w:rPr>
      </w:pPr>
    </w:p>
    <w:p w14:paraId="5D616411" w14:textId="44A0E935" w:rsidR="6A36C4BF" w:rsidRPr="00E57A61" w:rsidRDefault="00082418" w:rsidP="00E57A61">
      <w:pPr>
        <w:pStyle w:val="Title"/>
        <w:rPr>
          <w:rFonts w:ascii="Times New Roman" w:hAnsi="Times New Roman" w:cs="Times New Roman"/>
          <w:sz w:val="24"/>
        </w:rPr>
      </w:pPr>
      <w:r w:rsidRPr="00E57A61">
        <w:rPr>
          <w:rFonts w:ascii="Times New Roman" w:hAnsi="Times New Roman" w:cs="Times New Roman"/>
          <w:sz w:val="24"/>
        </w:rPr>
        <w:t>CS250 Final Project</w:t>
      </w:r>
    </w:p>
    <w:p w14:paraId="7C48BBCF" w14:textId="768CCD9E" w:rsidR="201D26C8" w:rsidRPr="00E57A61" w:rsidRDefault="201D26C8" w:rsidP="00E57A61">
      <w:pPr>
        <w:pStyle w:val="Subtitle"/>
        <w:rPr>
          <w:rFonts w:ascii="Times New Roman" w:hAnsi="Times New Roman" w:cs="Times New Roman"/>
          <w:sz w:val="24"/>
          <w:szCs w:val="24"/>
        </w:rPr>
      </w:pPr>
    </w:p>
    <w:p w14:paraId="0D59FA06" w14:textId="11F263C3" w:rsidR="00A417C1" w:rsidRPr="00E57A61" w:rsidRDefault="00082418" w:rsidP="00E57A61">
      <w:pPr>
        <w:pStyle w:val="Subtitle"/>
        <w:rPr>
          <w:rFonts w:ascii="Times New Roman" w:hAnsi="Times New Roman" w:cs="Times New Roman"/>
          <w:sz w:val="24"/>
          <w:szCs w:val="24"/>
        </w:rPr>
      </w:pPr>
      <w:r w:rsidRPr="00E57A61">
        <w:rPr>
          <w:rFonts w:ascii="Times New Roman" w:hAnsi="Times New Roman" w:cs="Times New Roman"/>
          <w:sz w:val="24"/>
          <w:szCs w:val="24"/>
        </w:rPr>
        <w:t>Author Nick R Burnette</w:t>
      </w:r>
    </w:p>
    <w:p w14:paraId="4FD97B8A" w14:textId="2B4EFD91" w:rsidR="002C79E6" w:rsidRPr="00E57A61" w:rsidRDefault="00082418" w:rsidP="00E57A61">
      <w:pPr>
        <w:pStyle w:val="Subtitle"/>
        <w:rPr>
          <w:rFonts w:ascii="Times New Roman" w:hAnsi="Times New Roman" w:cs="Times New Roman"/>
          <w:sz w:val="24"/>
          <w:szCs w:val="24"/>
        </w:rPr>
      </w:pPr>
      <w:r w:rsidRPr="00E57A61">
        <w:rPr>
          <w:rFonts w:ascii="Times New Roman" w:hAnsi="Times New Roman" w:cs="Times New Roman"/>
          <w:sz w:val="24"/>
          <w:szCs w:val="24"/>
        </w:rPr>
        <w:t>SNHU</w:t>
      </w:r>
    </w:p>
    <w:p w14:paraId="65654249" w14:textId="085A85FA" w:rsidR="002C79E6" w:rsidRPr="00E57A61" w:rsidRDefault="00241B50" w:rsidP="00E57A61">
      <w:pPr>
        <w:pStyle w:val="Subtitle"/>
        <w:rPr>
          <w:rFonts w:ascii="Times New Roman" w:hAnsi="Times New Roman" w:cs="Times New Roman"/>
          <w:sz w:val="24"/>
          <w:szCs w:val="24"/>
        </w:rPr>
      </w:pPr>
      <w:r w:rsidRPr="00E57A61">
        <w:rPr>
          <w:rFonts w:ascii="Times New Roman" w:hAnsi="Times New Roman" w:cs="Times New Roman"/>
          <w:sz w:val="24"/>
          <w:szCs w:val="24"/>
        </w:rPr>
        <w:t>CS250 Software Development Lifecycle 23EW2</w:t>
      </w:r>
    </w:p>
    <w:p w14:paraId="78ACCC99" w14:textId="12AD6D02" w:rsidR="002C79E6" w:rsidRPr="00E57A61" w:rsidRDefault="009262A8" w:rsidP="00E57A61">
      <w:pPr>
        <w:pStyle w:val="Subtitle"/>
        <w:rPr>
          <w:rFonts w:ascii="Times New Roman" w:hAnsi="Times New Roman" w:cs="Times New Roman"/>
          <w:sz w:val="24"/>
          <w:szCs w:val="24"/>
        </w:rPr>
      </w:pPr>
      <w:r w:rsidRPr="00E57A61">
        <w:rPr>
          <w:rFonts w:ascii="Times New Roman" w:hAnsi="Times New Roman" w:cs="Times New Roman"/>
          <w:sz w:val="24"/>
          <w:szCs w:val="24"/>
        </w:rPr>
        <w:t>Tammy Morrison</w:t>
      </w:r>
    </w:p>
    <w:p w14:paraId="183200DF" w14:textId="5FB17477" w:rsidR="201D26C8" w:rsidRPr="00E57A61" w:rsidRDefault="009262A8" w:rsidP="00E57A61">
      <w:pPr>
        <w:pStyle w:val="Subtitle"/>
        <w:rPr>
          <w:rFonts w:ascii="Times New Roman" w:hAnsi="Times New Roman" w:cs="Times New Roman"/>
          <w:sz w:val="24"/>
          <w:szCs w:val="24"/>
        </w:rPr>
      </w:pPr>
      <w:r w:rsidRPr="00E57A61">
        <w:rPr>
          <w:rFonts w:ascii="Times New Roman" w:hAnsi="Times New Roman" w:cs="Times New Roman"/>
          <w:sz w:val="24"/>
          <w:szCs w:val="24"/>
        </w:rPr>
        <w:t>Module 7</w:t>
      </w:r>
    </w:p>
    <w:p w14:paraId="51582515" w14:textId="77777777" w:rsidR="201D26C8" w:rsidRPr="00E57A61" w:rsidRDefault="201D26C8" w:rsidP="00E57A61">
      <w:pPr>
        <w:pStyle w:val="Title2"/>
        <w:rPr>
          <w:rFonts w:ascii="Times New Roman" w:eastAsia="Calibri" w:hAnsi="Times New Roman" w:cs="Times New Roman"/>
          <w:sz w:val="24"/>
        </w:rPr>
      </w:pPr>
    </w:p>
    <w:p w14:paraId="3D9367B4" w14:textId="77777777" w:rsidR="201D26C8" w:rsidRPr="00E57A61" w:rsidRDefault="201D26C8" w:rsidP="00E57A61">
      <w:pPr>
        <w:pStyle w:val="Title2"/>
        <w:rPr>
          <w:rFonts w:ascii="Times New Roman" w:eastAsia="Calibri" w:hAnsi="Times New Roman" w:cs="Times New Roman"/>
          <w:sz w:val="24"/>
        </w:rPr>
      </w:pPr>
    </w:p>
    <w:p w14:paraId="5AFE2C65" w14:textId="77777777" w:rsidR="201D26C8" w:rsidRPr="00E57A61" w:rsidRDefault="201D26C8" w:rsidP="00E57A61">
      <w:pPr>
        <w:pStyle w:val="Title2"/>
        <w:rPr>
          <w:rFonts w:ascii="Times New Roman" w:eastAsia="Calibri" w:hAnsi="Times New Roman" w:cs="Times New Roman"/>
          <w:sz w:val="24"/>
        </w:rPr>
      </w:pPr>
    </w:p>
    <w:p w14:paraId="63FA0DE2" w14:textId="77777777" w:rsidR="201D26C8" w:rsidRPr="00E57A61" w:rsidRDefault="201D26C8" w:rsidP="00E57A61">
      <w:pPr>
        <w:pStyle w:val="Title2"/>
        <w:rPr>
          <w:rFonts w:ascii="Times New Roman" w:eastAsia="Calibri" w:hAnsi="Times New Roman" w:cs="Times New Roman"/>
          <w:sz w:val="24"/>
        </w:rPr>
      </w:pPr>
    </w:p>
    <w:p w14:paraId="0AF38639" w14:textId="77777777" w:rsidR="201D26C8" w:rsidRPr="00E57A61" w:rsidRDefault="201D26C8" w:rsidP="00E57A61">
      <w:pPr>
        <w:pStyle w:val="Title2"/>
        <w:rPr>
          <w:rFonts w:ascii="Times New Roman" w:eastAsia="Calibri" w:hAnsi="Times New Roman" w:cs="Times New Roman"/>
          <w:sz w:val="24"/>
        </w:rPr>
      </w:pPr>
    </w:p>
    <w:p w14:paraId="3B70FA7F" w14:textId="77777777" w:rsidR="201D26C8" w:rsidRPr="00E57A61" w:rsidRDefault="201D26C8" w:rsidP="00E57A61">
      <w:pPr>
        <w:pStyle w:val="Title2"/>
        <w:rPr>
          <w:rFonts w:ascii="Times New Roman" w:eastAsia="Calibri" w:hAnsi="Times New Roman" w:cs="Times New Roman"/>
          <w:sz w:val="24"/>
        </w:rPr>
      </w:pPr>
    </w:p>
    <w:p w14:paraId="7846A00B" w14:textId="77777777" w:rsidR="201D26C8" w:rsidRPr="00E57A61" w:rsidRDefault="201D26C8" w:rsidP="00E57A61">
      <w:pPr>
        <w:pStyle w:val="Title2"/>
        <w:rPr>
          <w:rFonts w:ascii="Times New Roman" w:eastAsia="Calibri" w:hAnsi="Times New Roman" w:cs="Times New Roman"/>
          <w:sz w:val="24"/>
        </w:rPr>
      </w:pPr>
    </w:p>
    <w:p w14:paraId="4876B1E5" w14:textId="77777777" w:rsidR="000D4642" w:rsidRPr="00E57A61" w:rsidRDefault="000D4642" w:rsidP="00E57A61">
      <w:pPr>
        <w:rPr>
          <w:rFonts w:ascii="Times New Roman" w:eastAsia="Calibri" w:hAnsi="Times New Roman" w:cs="Times New Roman"/>
          <w:sz w:val="24"/>
        </w:rPr>
      </w:pPr>
      <w:r w:rsidRPr="00E57A61">
        <w:rPr>
          <w:rFonts w:ascii="Times New Roman" w:eastAsia="Calibri" w:hAnsi="Times New Roman" w:cs="Times New Roman"/>
          <w:sz w:val="24"/>
        </w:rPr>
        <w:br w:type="page"/>
      </w:r>
    </w:p>
    <w:p w14:paraId="0C936740" w14:textId="111F6DA6" w:rsidR="00A417C1" w:rsidRPr="00E57A61" w:rsidRDefault="000E1E79" w:rsidP="00E57A61">
      <w:pPr>
        <w:pStyle w:val="SectionTitle"/>
        <w:rPr>
          <w:rFonts w:ascii="Times New Roman" w:hAnsi="Times New Roman" w:cs="Times New Roman"/>
          <w:sz w:val="24"/>
        </w:rPr>
      </w:pPr>
      <w:proofErr w:type="spellStart"/>
      <w:r w:rsidRPr="00E57A61">
        <w:rPr>
          <w:rFonts w:ascii="Times New Roman" w:hAnsi="Times New Roman" w:cs="Times New Roman"/>
          <w:sz w:val="24"/>
        </w:rPr>
        <w:lastRenderedPageBreak/>
        <w:t>ChadaTech</w:t>
      </w:r>
      <w:proofErr w:type="spellEnd"/>
      <w:r w:rsidRPr="00E57A61">
        <w:rPr>
          <w:rFonts w:ascii="Times New Roman" w:hAnsi="Times New Roman" w:cs="Times New Roman"/>
          <w:sz w:val="24"/>
        </w:rPr>
        <w:t xml:space="preserve"> Goes Agile</w:t>
      </w:r>
    </w:p>
    <w:p w14:paraId="0DECB98D" w14:textId="2226D59F" w:rsidR="00A417C1" w:rsidRPr="00E57A61" w:rsidRDefault="00DB3295" w:rsidP="00E57A61">
      <w:pPr>
        <w:rPr>
          <w:rFonts w:ascii="Times New Roman" w:hAnsi="Times New Roman" w:cs="Times New Roman"/>
          <w:sz w:val="24"/>
        </w:rPr>
      </w:pPr>
      <w:r w:rsidRPr="00E57A61">
        <w:rPr>
          <w:rFonts w:ascii="Times New Roman" w:hAnsi="Times New Roman" w:cs="Times New Roman"/>
          <w:sz w:val="24"/>
        </w:rPr>
        <w:t>In the evolving landscape of software development, the</w:t>
      </w:r>
      <w:r w:rsidR="00B112B5" w:rsidRPr="00E57A61">
        <w:rPr>
          <w:rFonts w:ascii="Times New Roman" w:hAnsi="Times New Roman" w:cs="Times New Roman"/>
          <w:sz w:val="24"/>
        </w:rPr>
        <w:t xml:space="preserve"> choice of a suitable development methodology plays an important role in the success of a project.  This paper shares </w:t>
      </w:r>
      <w:r w:rsidR="00E960CE" w:rsidRPr="00E57A61">
        <w:rPr>
          <w:rFonts w:ascii="Times New Roman" w:hAnsi="Times New Roman" w:cs="Times New Roman"/>
          <w:sz w:val="24"/>
        </w:rPr>
        <w:t>my</w:t>
      </w:r>
      <w:r w:rsidR="00B112B5" w:rsidRPr="00E57A61">
        <w:rPr>
          <w:rFonts w:ascii="Times New Roman" w:hAnsi="Times New Roman" w:cs="Times New Roman"/>
          <w:sz w:val="24"/>
        </w:rPr>
        <w:t xml:space="preserve"> experiences </w:t>
      </w:r>
      <w:r w:rsidR="00E960CE" w:rsidRPr="00E57A61">
        <w:rPr>
          <w:rFonts w:ascii="Times New Roman" w:hAnsi="Times New Roman" w:cs="Times New Roman"/>
          <w:sz w:val="24"/>
        </w:rPr>
        <w:t>at</w:t>
      </w:r>
      <w:r w:rsidR="00B112B5" w:rsidRPr="00E57A61">
        <w:rPr>
          <w:rFonts w:ascii="Times New Roman" w:hAnsi="Times New Roman" w:cs="Times New Roman"/>
          <w:sz w:val="24"/>
        </w:rPr>
        <w:t xml:space="preserve"> </w:t>
      </w:r>
      <w:proofErr w:type="spellStart"/>
      <w:r w:rsidR="00B112B5" w:rsidRPr="00E57A61">
        <w:rPr>
          <w:rFonts w:ascii="Times New Roman" w:hAnsi="Times New Roman" w:cs="Times New Roman"/>
          <w:sz w:val="24"/>
        </w:rPr>
        <w:t>ChadaTech</w:t>
      </w:r>
      <w:proofErr w:type="spellEnd"/>
      <w:r w:rsidR="00B112B5" w:rsidRPr="00E57A61">
        <w:rPr>
          <w:rFonts w:ascii="Times New Roman" w:hAnsi="Times New Roman" w:cs="Times New Roman"/>
          <w:sz w:val="24"/>
        </w:rPr>
        <w:t>, a custom software design and development company, as they transition</w:t>
      </w:r>
      <w:r w:rsidR="00E960CE" w:rsidRPr="00E57A61">
        <w:rPr>
          <w:rFonts w:ascii="Times New Roman" w:hAnsi="Times New Roman" w:cs="Times New Roman"/>
          <w:sz w:val="24"/>
        </w:rPr>
        <w:t>ed</w:t>
      </w:r>
      <w:r w:rsidR="00B112B5" w:rsidRPr="00E57A61">
        <w:rPr>
          <w:rFonts w:ascii="Times New Roman" w:hAnsi="Times New Roman" w:cs="Times New Roman"/>
          <w:sz w:val="24"/>
        </w:rPr>
        <w:t xml:space="preserve"> from a </w:t>
      </w:r>
      <w:r w:rsidR="00EC52B7" w:rsidRPr="00E57A61">
        <w:rPr>
          <w:rFonts w:ascii="Times New Roman" w:hAnsi="Times New Roman" w:cs="Times New Roman"/>
          <w:sz w:val="24"/>
        </w:rPr>
        <w:t xml:space="preserve">traditional waterfall methodology to an agile one, specifically adopting the Scrum framework.  The focus </w:t>
      </w:r>
      <w:r w:rsidR="00E960CE" w:rsidRPr="00E57A61">
        <w:rPr>
          <w:rFonts w:ascii="Times New Roman" w:hAnsi="Times New Roman" w:cs="Times New Roman"/>
          <w:sz w:val="24"/>
        </w:rPr>
        <w:t>was</w:t>
      </w:r>
      <w:r w:rsidR="00EC52B7" w:rsidRPr="00E57A61">
        <w:rPr>
          <w:rFonts w:ascii="Times New Roman" w:hAnsi="Times New Roman" w:cs="Times New Roman"/>
          <w:sz w:val="24"/>
        </w:rPr>
        <w:t xml:space="preserve"> on a project for developing an application for SNHU Travel.  </w:t>
      </w:r>
    </w:p>
    <w:p w14:paraId="4D970BA5" w14:textId="7DF8AEFF" w:rsidR="00A417C1" w:rsidRPr="00E57A61" w:rsidRDefault="009A33F4" w:rsidP="00E57A61">
      <w:pPr>
        <w:rPr>
          <w:rFonts w:ascii="Times New Roman" w:hAnsi="Times New Roman" w:cs="Times New Roman"/>
          <w:sz w:val="24"/>
        </w:rPr>
      </w:pPr>
      <w:r w:rsidRPr="00E57A61">
        <w:rPr>
          <w:rFonts w:ascii="Times New Roman" w:hAnsi="Times New Roman" w:cs="Times New Roman"/>
          <w:sz w:val="24"/>
        </w:rPr>
        <w:t>The shift towards a Scrum-agile approach is not only a technological shift but also a cultural one, with the goal</w:t>
      </w:r>
      <w:r w:rsidR="00DE1A3A" w:rsidRPr="00E57A61">
        <w:rPr>
          <w:rFonts w:ascii="Times New Roman" w:hAnsi="Times New Roman" w:cs="Times New Roman"/>
          <w:sz w:val="24"/>
        </w:rPr>
        <w:t xml:space="preserve"> of </w:t>
      </w:r>
      <w:r w:rsidR="005679C5" w:rsidRPr="00E57A61">
        <w:rPr>
          <w:rFonts w:ascii="Times New Roman" w:hAnsi="Times New Roman" w:cs="Times New Roman"/>
          <w:sz w:val="24"/>
        </w:rPr>
        <w:t xml:space="preserve">getting total buy-in throughout the </w:t>
      </w:r>
      <w:r w:rsidR="00DE1A3A" w:rsidRPr="00E57A61">
        <w:rPr>
          <w:rFonts w:ascii="Times New Roman" w:hAnsi="Times New Roman" w:cs="Times New Roman"/>
          <w:sz w:val="24"/>
        </w:rPr>
        <w:t>corporate environment</w:t>
      </w:r>
      <w:r w:rsidR="00BE42B3">
        <w:rPr>
          <w:rFonts w:ascii="Times New Roman" w:hAnsi="Times New Roman" w:cs="Times New Roman"/>
          <w:sz w:val="24"/>
        </w:rPr>
        <w:t xml:space="preserve"> and stakeholders</w:t>
      </w:r>
      <w:r w:rsidR="00DE1A3A" w:rsidRPr="00E57A61">
        <w:rPr>
          <w:rFonts w:ascii="Times New Roman" w:hAnsi="Times New Roman" w:cs="Times New Roman"/>
          <w:sz w:val="24"/>
        </w:rPr>
        <w:t xml:space="preserve">.  As the Scrum </w:t>
      </w:r>
      <w:r w:rsidR="008C30BE">
        <w:rPr>
          <w:rFonts w:ascii="Times New Roman" w:hAnsi="Times New Roman" w:cs="Times New Roman"/>
          <w:sz w:val="24"/>
        </w:rPr>
        <w:t>Master</w:t>
      </w:r>
      <w:r w:rsidR="00DE1A3A" w:rsidRPr="00E57A61">
        <w:rPr>
          <w:rFonts w:ascii="Times New Roman" w:hAnsi="Times New Roman" w:cs="Times New Roman"/>
          <w:sz w:val="24"/>
        </w:rPr>
        <w:t xml:space="preserve"> for this project, I will show you how we attempted this and how different members of the team contributed to the success of the SNHU Travel project.  I will demonstrate the </w:t>
      </w:r>
      <w:r w:rsidR="00455A48" w:rsidRPr="00E57A61">
        <w:rPr>
          <w:rFonts w:ascii="Times New Roman" w:hAnsi="Times New Roman" w:cs="Times New Roman"/>
          <w:sz w:val="24"/>
        </w:rPr>
        <w:t>impact of Scrum-agile approaches, its adaptability, and</w:t>
      </w:r>
      <w:r w:rsidR="002A1B01" w:rsidRPr="00E57A61">
        <w:rPr>
          <w:rFonts w:ascii="Times New Roman" w:hAnsi="Times New Roman" w:cs="Times New Roman"/>
          <w:sz w:val="24"/>
        </w:rPr>
        <w:t xml:space="preserve"> the</w:t>
      </w:r>
      <w:r w:rsidR="00455A48" w:rsidRPr="00E57A61">
        <w:rPr>
          <w:rFonts w:ascii="Times New Roman" w:hAnsi="Times New Roman" w:cs="Times New Roman"/>
          <w:sz w:val="24"/>
        </w:rPr>
        <w:t xml:space="preserve"> </w:t>
      </w:r>
      <w:r w:rsidR="00270C9D" w:rsidRPr="00E57A61">
        <w:rPr>
          <w:rFonts w:ascii="Times New Roman" w:hAnsi="Times New Roman" w:cs="Times New Roman"/>
          <w:sz w:val="24"/>
        </w:rPr>
        <w:t>effectiveness of its principles</w:t>
      </w:r>
      <w:r w:rsidR="002A1B01" w:rsidRPr="00E57A61">
        <w:rPr>
          <w:rFonts w:ascii="Times New Roman" w:hAnsi="Times New Roman" w:cs="Times New Roman"/>
          <w:sz w:val="24"/>
        </w:rPr>
        <w:t>,</w:t>
      </w:r>
      <w:r w:rsidR="005679C5" w:rsidRPr="00E57A61">
        <w:rPr>
          <w:rFonts w:ascii="Times New Roman" w:hAnsi="Times New Roman" w:cs="Times New Roman"/>
          <w:sz w:val="24"/>
        </w:rPr>
        <w:t xml:space="preserve"> as well as a pro</w:t>
      </w:r>
      <w:r w:rsidR="002A1B01" w:rsidRPr="00E57A61">
        <w:rPr>
          <w:rFonts w:ascii="Times New Roman" w:hAnsi="Times New Roman" w:cs="Times New Roman"/>
          <w:sz w:val="24"/>
        </w:rPr>
        <w:t>-</w:t>
      </w:r>
      <w:r w:rsidR="005679C5" w:rsidRPr="00E57A61">
        <w:rPr>
          <w:rFonts w:ascii="Times New Roman" w:hAnsi="Times New Roman" w:cs="Times New Roman"/>
          <w:sz w:val="24"/>
        </w:rPr>
        <w:t>con list based on my experiences</w:t>
      </w:r>
      <w:r w:rsidR="00270C9D" w:rsidRPr="00E57A61">
        <w:rPr>
          <w:rFonts w:ascii="Times New Roman" w:hAnsi="Times New Roman" w:cs="Times New Roman"/>
          <w:sz w:val="24"/>
        </w:rPr>
        <w:t xml:space="preserve">.  </w:t>
      </w:r>
      <w:r w:rsidRPr="00E57A61">
        <w:rPr>
          <w:rFonts w:ascii="Times New Roman" w:hAnsi="Times New Roman" w:cs="Times New Roman"/>
          <w:sz w:val="24"/>
        </w:rPr>
        <w:t xml:space="preserve"> </w:t>
      </w:r>
    </w:p>
    <w:p w14:paraId="36A6A656" w14:textId="272A4BCE" w:rsidR="00A417C1" w:rsidRPr="00E57A61" w:rsidRDefault="00270C9D" w:rsidP="00E57A61">
      <w:pPr>
        <w:pStyle w:val="Heading1"/>
        <w:rPr>
          <w:rFonts w:ascii="Times New Roman" w:eastAsia="Calibri" w:hAnsi="Times New Roman" w:cs="Times New Roman"/>
          <w:sz w:val="24"/>
        </w:rPr>
      </w:pPr>
      <w:r w:rsidRPr="00E57A61">
        <w:rPr>
          <w:rFonts w:ascii="Times New Roman" w:hAnsi="Times New Roman" w:cs="Times New Roman"/>
          <w:sz w:val="24"/>
        </w:rPr>
        <w:t>Contribution of Scrum-agile Team Roles to Project Success</w:t>
      </w:r>
    </w:p>
    <w:p w14:paraId="6163F418" w14:textId="7A3C7B3E" w:rsidR="00BE5AAC" w:rsidRPr="00E57A61" w:rsidRDefault="002A1B01" w:rsidP="00E57A61">
      <w:pPr>
        <w:rPr>
          <w:rFonts w:ascii="Times New Roman" w:hAnsi="Times New Roman" w:cs="Times New Roman"/>
          <w:sz w:val="24"/>
        </w:rPr>
      </w:pPr>
      <w:r w:rsidRPr="00E57A61">
        <w:rPr>
          <w:rFonts w:ascii="Times New Roman" w:hAnsi="Times New Roman" w:cs="Times New Roman"/>
          <w:sz w:val="24"/>
        </w:rPr>
        <w:t>Our Product Owner worked closely with stakeholders involved in the project.  They were succes</w:t>
      </w:r>
      <w:r w:rsidR="00C0532D">
        <w:rPr>
          <w:rFonts w:ascii="Times New Roman" w:hAnsi="Times New Roman" w:cs="Times New Roman"/>
          <w:sz w:val="24"/>
        </w:rPr>
        <w:t>s</w:t>
      </w:r>
      <w:r w:rsidRPr="00E57A61">
        <w:rPr>
          <w:rFonts w:ascii="Times New Roman" w:hAnsi="Times New Roman" w:cs="Times New Roman"/>
          <w:sz w:val="24"/>
        </w:rPr>
        <w:t xml:space="preserve">ful at getting a clear picture of their </w:t>
      </w:r>
      <w:r w:rsidR="00C94F05" w:rsidRPr="00E57A61">
        <w:rPr>
          <w:rFonts w:ascii="Times New Roman" w:hAnsi="Times New Roman" w:cs="Times New Roman"/>
          <w:sz w:val="24"/>
        </w:rPr>
        <w:t>expectations, which became a backlog of User Stories</w:t>
      </w:r>
      <w:r w:rsidR="00B810A1">
        <w:rPr>
          <w:rFonts w:ascii="Times New Roman" w:hAnsi="Times New Roman" w:cs="Times New Roman"/>
          <w:sz w:val="24"/>
        </w:rPr>
        <w:t xml:space="preserve"> for us to develop</w:t>
      </w:r>
      <w:r w:rsidR="00C94F05" w:rsidRPr="00E57A61">
        <w:rPr>
          <w:rFonts w:ascii="Times New Roman" w:hAnsi="Times New Roman" w:cs="Times New Roman"/>
          <w:sz w:val="24"/>
        </w:rPr>
        <w:t xml:space="preserve">.  That didn’t mean there weren’t communication issues or </w:t>
      </w:r>
      <w:r w:rsidR="00554723" w:rsidRPr="00E57A61">
        <w:rPr>
          <w:rFonts w:ascii="Times New Roman" w:hAnsi="Times New Roman" w:cs="Times New Roman"/>
          <w:sz w:val="24"/>
        </w:rPr>
        <w:t xml:space="preserve">clarity issues, but it was a great starting point that minimized such issues.  </w:t>
      </w:r>
      <w:r w:rsidR="00C0532D">
        <w:rPr>
          <w:rFonts w:ascii="Times New Roman" w:hAnsi="Times New Roman" w:cs="Times New Roman"/>
          <w:sz w:val="24"/>
        </w:rPr>
        <w:t xml:space="preserve">  </w:t>
      </w:r>
    </w:p>
    <w:p w14:paraId="4A67D518" w14:textId="7E05C8A9" w:rsidR="00701F3C" w:rsidRPr="00E57A61" w:rsidRDefault="00BE5AAC" w:rsidP="00E57A61">
      <w:pPr>
        <w:rPr>
          <w:rFonts w:ascii="Times New Roman" w:hAnsi="Times New Roman" w:cs="Times New Roman"/>
          <w:sz w:val="24"/>
        </w:rPr>
      </w:pPr>
      <w:r w:rsidRPr="00E57A61">
        <w:rPr>
          <w:rFonts w:ascii="Times New Roman" w:hAnsi="Times New Roman" w:cs="Times New Roman"/>
          <w:sz w:val="24"/>
        </w:rPr>
        <w:t>I was the Scrum Ma</w:t>
      </w:r>
      <w:r w:rsidR="00C0532D">
        <w:rPr>
          <w:rFonts w:ascii="Times New Roman" w:hAnsi="Times New Roman" w:cs="Times New Roman"/>
          <w:sz w:val="24"/>
        </w:rPr>
        <w:t>ster</w:t>
      </w:r>
      <w:r w:rsidRPr="00E57A61">
        <w:rPr>
          <w:rFonts w:ascii="Times New Roman" w:hAnsi="Times New Roman" w:cs="Times New Roman"/>
          <w:sz w:val="24"/>
        </w:rPr>
        <w:t xml:space="preserve">.  I worked closely with the Product Owner and the Development team.  I </w:t>
      </w:r>
      <w:r w:rsidR="001A725E" w:rsidRPr="00E57A61">
        <w:rPr>
          <w:rFonts w:ascii="Times New Roman" w:hAnsi="Times New Roman" w:cs="Times New Roman"/>
          <w:sz w:val="24"/>
        </w:rPr>
        <w:t xml:space="preserve">took the agenda of User Stories to our team and held the daily Meetings.  This had a daily impact and allowed for little nudges here and there.  The team </w:t>
      </w:r>
      <w:r w:rsidR="00701F3C" w:rsidRPr="00E57A61">
        <w:rPr>
          <w:rFonts w:ascii="Times New Roman" w:hAnsi="Times New Roman" w:cs="Times New Roman"/>
          <w:sz w:val="24"/>
        </w:rPr>
        <w:t xml:space="preserve">did a great job of being open about their needs or any </w:t>
      </w:r>
      <w:r w:rsidR="00C0532D" w:rsidRPr="00E57A61">
        <w:rPr>
          <w:rFonts w:ascii="Times New Roman" w:hAnsi="Times New Roman" w:cs="Times New Roman"/>
          <w:sz w:val="24"/>
        </w:rPr>
        <w:t>hindrances</w:t>
      </w:r>
      <w:r w:rsidR="00701F3C" w:rsidRPr="00E57A61">
        <w:rPr>
          <w:rFonts w:ascii="Times New Roman" w:hAnsi="Times New Roman" w:cs="Times New Roman"/>
          <w:sz w:val="24"/>
        </w:rPr>
        <w:t xml:space="preserve">, and I assisted in finding the solutions.  Mostly I </w:t>
      </w:r>
      <w:r w:rsidR="00F65424">
        <w:rPr>
          <w:rFonts w:ascii="Times New Roman" w:hAnsi="Times New Roman" w:cs="Times New Roman"/>
          <w:sz w:val="24"/>
        </w:rPr>
        <w:t>used daily meetings</w:t>
      </w:r>
      <w:r w:rsidR="00701F3C" w:rsidRPr="00E57A61">
        <w:rPr>
          <w:rFonts w:ascii="Times New Roman" w:hAnsi="Times New Roman" w:cs="Times New Roman"/>
          <w:sz w:val="24"/>
        </w:rPr>
        <w:t xml:space="preserve"> to monitor our course and be on the lookout for obstacles.</w:t>
      </w:r>
    </w:p>
    <w:p w14:paraId="32481293" w14:textId="73B5FDBB" w:rsidR="00A417C1" w:rsidRPr="00E57A61" w:rsidRDefault="00C8556D" w:rsidP="00E57A61">
      <w:pPr>
        <w:rPr>
          <w:rFonts w:ascii="Times New Roman" w:hAnsi="Times New Roman" w:cs="Times New Roman"/>
          <w:sz w:val="24"/>
        </w:rPr>
      </w:pPr>
      <w:r w:rsidRPr="00E57A61">
        <w:rPr>
          <w:rFonts w:ascii="Times New Roman" w:hAnsi="Times New Roman" w:cs="Times New Roman"/>
          <w:sz w:val="24"/>
        </w:rPr>
        <w:lastRenderedPageBreak/>
        <w:t xml:space="preserve">Our Developers </w:t>
      </w:r>
      <w:r w:rsidR="00381409" w:rsidRPr="00E57A61">
        <w:rPr>
          <w:rFonts w:ascii="Times New Roman" w:hAnsi="Times New Roman" w:cs="Times New Roman"/>
          <w:sz w:val="24"/>
        </w:rPr>
        <w:t>were good at taking information in bite-sized chunks and running with it.  We shared</w:t>
      </w:r>
      <w:r w:rsidR="00164716" w:rsidRPr="00E57A61">
        <w:rPr>
          <w:rFonts w:ascii="Times New Roman" w:hAnsi="Times New Roman" w:cs="Times New Roman"/>
          <w:sz w:val="24"/>
        </w:rPr>
        <w:t xml:space="preserve"> the User Stories, planned our approach, and then went on Sprint.  The first few days of each Sprint had the most issues brought up during Scrum Meetings.  The last few days we had really found our groove and were able to have a little fun during Scrum Meetings.  </w:t>
      </w:r>
    </w:p>
    <w:p w14:paraId="2EE0C3E9" w14:textId="00E2C5A6" w:rsidR="00D06F16" w:rsidRPr="00E57A61" w:rsidRDefault="00BF3809" w:rsidP="00E57A61">
      <w:pPr>
        <w:rPr>
          <w:rFonts w:ascii="Times New Roman" w:hAnsi="Times New Roman" w:cs="Times New Roman"/>
          <w:sz w:val="24"/>
        </w:rPr>
      </w:pPr>
      <w:r w:rsidRPr="00E57A61">
        <w:rPr>
          <w:rFonts w:ascii="Times New Roman" w:hAnsi="Times New Roman" w:cs="Times New Roman"/>
          <w:sz w:val="24"/>
        </w:rPr>
        <w:t>We brought in Testers who worked side by side</w:t>
      </w:r>
      <w:r w:rsidR="00F65424">
        <w:rPr>
          <w:rFonts w:ascii="Times New Roman" w:hAnsi="Times New Roman" w:cs="Times New Roman"/>
          <w:sz w:val="24"/>
        </w:rPr>
        <w:t xml:space="preserve"> with us</w:t>
      </w:r>
      <w:r w:rsidRPr="00E57A61">
        <w:rPr>
          <w:rFonts w:ascii="Times New Roman" w:hAnsi="Times New Roman" w:cs="Times New Roman"/>
          <w:sz w:val="24"/>
        </w:rPr>
        <w:t>.  While everyone on the team had the ability to identify bugs, using Testers who were properly trained kept</w:t>
      </w:r>
      <w:r w:rsidR="00B87500" w:rsidRPr="00E57A61">
        <w:rPr>
          <w:rFonts w:ascii="Times New Roman" w:hAnsi="Times New Roman" w:cs="Times New Roman"/>
          <w:sz w:val="24"/>
        </w:rPr>
        <w:t xml:space="preserve"> out unwanted surprises and assisted in developing shippable projects along the way. </w:t>
      </w:r>
    </w:p>
    <w:p w14:paraId="283689CC" w14:textId="651B51F9" w:rsidR="00EC107B" w:rsidRPr="00E57A61" w:rsidRDefault="004C382D" w:rsidP="00E57A61">
      <w:pPr>
        <w:pStyle w:val="Heading3"/>
        <w:ind w:firstLine="720"/>
        <w:rPr>
          <w:rFonts w:ascii="Times New Roman" w:hAnsi="Times New Roman" w:cs="Times New Roman"/>
          <w:sz w:val="24"/>
        </w:rPr>
      </w:pPr>
      <w:r w:rsidRPr="00E57A61">
        <w:rPr>
          <w:rFonts w:ascii="Times New Roman" w:hAnsi="Times New Roman" w:cs="Times New Roman"/>
          <w:sz w:val="24"/>
        </w:rPr>
        <w:t>Impact of Scrum-agile Ap</w:t>
      </w:r>
      <w:r w:rsidR="00EC107B" w:rsidRPr="00E57A61">
        <w:rPr>
          <w:rFonts w:ascii="Times New Roman" w:hAnsi="Times New Roman" w:cs="Times New Roman"/>
          <w:sz w:val="24"/>
        </w:rPr>
        <w:t xml:space="preserve">proach </w:t>
      </w:r>
      <w:r w:rsidRPr="00E57A61">
        <w:rPr>
          <w:rFonts w:ascii="Times New Roman" w:hAnsi="Times New Roman" w:cs="Times New Roman"/>
          <w:sz w:val="24"/>
        </w:rPr>
        <w:t>on User Story Completion</w:t>
      </w:r>
    </w:p>
    <w:p w14:paraId="41C01E6E" w14:textId="6794A11F" w:rsidR="00A417C1" w:rsidRPr="00E57A61" w:rsidRDefault="00B87500" w:rsidP="00E57A61">
      <w:pPr>
        <w:rPr>
          <w:rFonts w:ascii="Times New Roman" w:eastAsia="Calibri" w:hAnsi="Times New Roman" w:cs="Times New Roman"/>
          <w:sz w:val="24"/>
        </w:rPr>
      </w:pPr>
      <w:r w:rsidRPr="00E57A61">
        <w:rPr>
          <w:rFonts w:ascii="Times New Roman" w:hAnsi="Times New Roman" w:cs="Times New Roman"/>
          <w:sz w:val="24"/>
        </w:rPr>
        <w:t>The approach used</w:t>
      </w:r>
      <w:r w:rsidR="007C655E" w:rsidRPr="00E57A61">
        <w:rPr>
          <w:rFonts w:ascii="Times New Roman" w:hAnsi="Times New Roman" w:cs="Times New Roman"/>
          <w:sz w:val="24"/>
        </w:rPr>
        <w:t xml:space="preserve"> by </w:t>
      </w:r>
      <w:proofErr w:type="spellStart"/>
      <w:r w:rsidR="007C655E" w:rsidRPr="00E57A61">
        <w:rPr>
          <w:rFonts w:ascii="Times New Roman" w:hAnsi="Times New Roman" w:cs="Times New Roman"/>
          <w:sz w:val="24"/>
        </w:rPr>
        <w:t>ChadaTech</w:t>
      </w:r>
      <w:proofErr w:type="spellEnd"/>
      <w:r w:rsidR="007C655E" w:rsidRPr="00E57A61">
        <w:rPr>
          <w:rFonts w:ascii="Times New Roman" w:hAnsi="Times New Roman" w:cs="Times New Roman"/>
          <w:sz w:val="24"/>
        </w:rPr>
        <w:t xml:space="preserve"> allowed for fast production of shippable products.  There may have been a slower initial start, but everything we produced was </w:t>
      </w:r>
      <w:r w:rsidR="00696451" w:rsidRPr="00E57A61">
        <w:rPr>
          <w:rFonts w:ascii="Times New Roman" w:hAnsi="Times New Roman" w:cs="Times New Roman"/>
          <w:sz w:val="24"/>
        </w:rPr>
        <w:t>stable and could be built upon.  Revisions were simpler, and the end</w:t>
      </w:r>
      <w:r w:rsidR="00E5448E">
        <w:rPr>
          <w:rFonts w:ascii="Times New Roman" w:hAnsi="Times New Roman" w:cs="Times New Roman"/>
          <w:sz w:val="24"/>
        </w:rPr>
        <w:t>-</w:t>
      </w:r>
      <w:r w:rsidR="00696451" w:rsidRPr="00E57A61">
        <w:rPr>
          <w:rFonts w:ascii="Times New Roman" w:hAnsi="Times New Roman" w:cs="Times New Roman"/>
          <w:sz w:val="24"/>
        </w:rPr>
        <w:t xml:space="preserve">product was very well developed.  Previously we spent much more time at the end of a development’s lifecycle </w:t>
      </w:r>
      <w:r w:rsidR="00DF1964" w:rsidRPr="00E57A61">
        <w:rPr>
          <w:rFonts w:ascii="Times New Roman" w:hAnsi="Times New Roman" w:cs="Times New Roman"/>
          <w:sz w:val="24"/>
        </w:rPr>
        <w:t xml:space="preserve">trying to work out issues and bugs.  </w:t>
      </w:r>
      <w:r w:rsidR="00E5448E">
        <w:rPr>
          <w:rFonts w:ascii="Times New Roman" w:hAnsi="Times New Roman" w:cs="Times New Roman"/>
          <w:sz w:val="24"/>
        </w:rPr>
        <w:t>Now, the o</w:t>
      </w:r>
      <w:r w:rsidR="00DF1964" w:rsidRPr="00E57A61">
        <w:rPr>
          <w:rFonts w:ascii="Times New Roman" w:hAnsi="Times New Roman" w:cs="Times New Roman"/>
          <w:sz w:val="24"/>
        </w:rPr>
        <w:t xml:space="preserve">verall quality </w:t>
      </w:r>
      <w:r w:rsidR="00E5448E" w:rsidRPr="00E57A61">
        <w:rPr>
          <w:rFonts w:ascii="Times New Roman" w:hAnsi="Times New Roman" w:cs="Times New Roman"/>
          <w:sz w:val="24"/>
        </w:rPr>
        <w:t>has</w:t>
      </w:r>
      <w:r w:rsidR="00DF1964" w:rsidRPr="00E57A61">
        <w:rPr>
          <w:rFonts w:ascii="Times New Roman" w:hAnsi="Times New Roman" w:cs="Times New Roman"/>
          <w:sz w:val="24"/>
        </w:rPr>
        <w:t xml:space="preserve"> improved.  Of equal importance the team seemed to really respond.  They are in good spirits and </w:t>
      </w:r>
      <w:r w:rsidR="006B6B53" w:rsidRPr="00E57A61">
        <w:rPr>
          <w:rFonts w:ascii="Times New Roman" w:hAnsi="Times New Roman" w:cs="Times New Roman"/>
          <w:sz w:val="24"/>
        </w:rPr>
        <w:t>have matured through this process.  Previous projects could leave us beaten and battered, often having to go on a death march of sorts to meet project deadlines.  The team was ready for more by the end of this.</w:t>
      </w:r>
      <w:r w:rsidR="212F006F" w:rsidRPr="00E57A61">
        <w:rPr>
          <w:rFonts w:ascii="Times New Roman" w:eastAsia="Calibri" w:hAnsi="Times New Roman" w:cs="Times New Roman"/>
          <w:sz w:val="24"/>
        </w:rPr>
        <w:t xml:space="preserve"> </w:t>
      </w:r>
    </w:p>
    <w:p w14:paraId="025C2F4B" w14:textId="31A0571F" w:rsidR="00A417C1" w:rsidRPr="00E57A61" w:rsidRDefault="00EC107B" w:rsidP="00E57A61">
      <w:pPr>
        <w:pStyle w:val="Heading3"/>
        <w:ind w:firstLine="720"/>
        <w:rPr>
          <w:rFonts w:ascii="Times New Roman" w:hAnsi="Times New Roman" w:cs="Times New Roman"/>
          <w:sz w:val="24"/>
        </w:rPr>
      </w:pPr>
      <w:r w:rsidRPr="00E57A61">
        <w:rPr>
          <w:rFonts w:ascii="Times New Roman" w:hAnsi="Times New Roman" w:cs="Times New Roman"/>
          <w:sz w:val="24"/>
        </w:rPr>
        <w:t>Adaptability of Scrum-agile Approach to Project Interruptions</w:t>
      </w:r>
    </w:p>
    <w:p w14:paraId="258EEEBE" w14:textId="4E67E31A" w:rsidR="6A36C4BF" w:rsidRPr="00E57A61" w:rsidRDefault="006B6B53" w:rsidP="00E57A61">
      <w:pPr>
        <w:rPr>
          <w:rFonts w:ascii="Times New Roman" w:hAnsi="Times New Roman" w:cs="Times New Roman"/>
          <w:sz w:val="24"/>
        </w:rPr>
      </w:pPr>
      <w:r w:rsidRPr="00E57A61">
        <w:rPr>
          <w:rFonts w:ascii="Times New Roman" w:hAnsi="Times New Roman" w:cs="Times New Roman"/>
          <w:sz w:val="24"/>
        </w:rPr>
        <w:t xml:space="preserve">We had </w:t>
      </w:r>
      <w:r w:rsidR="00E80D1F" w:rsidRPr="00E57A61">
        <w:rPr>
          <w:rFonts w:ascii="Times New Roman" w:hAnsi="Times New Roman" w:cs="Times New Roman"/>
          <w:sz w:val="24"/>
        </w:rPr>
        <w:t>an issue where a Stakeholder continued to interrupt our developers.  The Stakeholder would</w:t>
      </w:r>
      <w:r w:rsidR="00687968">
        <w:rPr>
          <w:rFonts w:ascii="Times New Roman" w:hAnsi="Times New Roman" w:cs="Times New Roman"/>
          <w:sz w:val="24"/>
        </w:rPr>
        <w:t xml:space="preserve"> go to</w:t>
      </w:r>
      <w:r w:rsidR="00B970CB" w:rsidRPr="00E57A61">
        <w:rPr>
          <w:rFonts w:ascii="Times New Roman" w:hAnsi="Times New Roman" w:cs="Times New Roman"/>
          <w:sz w:val="24"/>
        </w:rPr>
        <w:t xml:space="preserve"> our Developers</w:t>
      </w:r>
      <w:r w:rsidR="00E80D1F" w:rsidRPr="00E57A61">
        <w:rPr>
          <w:rFonts w:ascii="Times New Roman" w:hAnsi="Times New Roman" w:cs="Times New Roman"/>
          <w:sz w:val="24"/>
        </w:rPr>
        <w:t xml:space="preserve"> for updates and </w:t>
      </w:r>
      <w:r w:rsidR="00B970CB" w:rsidRPr="00E57A61">
        <w:rPr>
          <w:rFonts w:ascii="Times New Roman" w:hAnsi="Times New Roman" w:cs="Times New Roman"/>
          <w:sz w:val="24"/>
        </w:rPr>
        <w:t>give them</w:t>
      </w:r>
      <w:r w:rsidR="00E80D1F" w:rsidRPr="00E57A61">
        <w:rPr>
          <w:rFonts w:ascii="Times New Roman" w:hAnsi="Times New Roman" w:cs="Times New Roman"/>
          <w:sz w:val="24"/>
        </w:rPr>
        <w:t xml:space="preserve"> new User Stories expecting them to g</w:t>
      </w:r>
      <w:r w:rsidR="00324360">
        <w:rPr>
          <w:rFonts w:ascii="Times New Roman" w:hAnsi="Times New Roman" w:cs="Times New Roman"/>
          <w:sz w:val="24"/>
        </w:rPr>
        <w:t xml:space="preserve">et added to </w:t>
      </w:r>
      <w:r w:rsidR="00E80D1F" w:rsidRPr="00E57A61">
        <w:rPr>
          <w:rFonts w:ascii="Times New Roman" w:hAnsi="Times New Roman" w:cs="Times New Roman"/>
          <w:sz w:val="24"/>
        </w:rPr>
        <w:t xml:space="preserve">the backlog.  This was brought up in our daily Scrum Meeting and I immediately recognized that these were disruptions to our process and needed to be handled through the Product Owner only.  </w:t>
      </w:r>
      <w:r w:rsidR="005B5443" w:rsidRPr="00E57A61">
        <w:rPr>
          <w:rFonts w:ascii="Times New Roman" w:hAnsi="Times New Roman" w:cs="Times New Roman"/>
          <w:sz w:val="24"/>
        </w:rPr>
        <w:t xml:space="preserve">I took my concern to the Product Owner, who followed up with the Stakeholders.  They established the guidelines that all communication from them was to </w:t>
      </w:r>
      <w:r w:rsidR="005B5443" w:rsidRPr="00E57A61">
        <w:rPr>
          <w:rFonts w:ascii="Times New Roman" w:hAnsi="Times New Roman" w:cs="Times New Roman"/>
          <w:sz w:val="24"/>
        </w:rPr>
        <w:lastRenderedPageBreak/>
        <w:t>flow</w:t>
      </w:r>
      <w:r w:rsidR="00A51DA8" w:rsidRPr="00E57A61">
        <w:rPr>
          <w:rFonts w:ascii="Times New Roman" w:hAnsi="Times New Roman" w:cs="Times New Roman"/>
          <w:sz w:val="24"/>
        </w:rPr>
        <w:t xml:space="preserve"> through the Product Owner.  This was good for the Stakeholders and also for us because</w:t>
      </w:r>
      <w:r w:rsidR="005558A5" w:rsidRPr="00E57A61">
        <w:rPr>
          <w:rFonts w:ascii="Times New Roman" w:hAnsi="Times New Roman" w:cs="Times New Roman"/>
          <w:sz w:val="24"/>
        </w:rPr>
        <w:t xml:space="preserve"> it kept us in a </w:t>
      </w:r>
      <w:r w:rsidR="00FB2EC5" w:rsidRPr="00E57A61">
        <w:rPr>
          <w:rFonts w:ascii="Times New Roman" w:hAnsi="Times New Roman" w:cs="Times New Roman"/>
          <w:sz w:val="24"/>
        </w:rPr>
        <w:t>workflow,</w:t>
      </w:r>
      <w:r w:rsidR="005558A5" w:rsidRPr="00E57A61">
        <w:rPr>
          <w:rFonts w:ascii="Times New Roman" w:hAnsi="Times New Roman" w:cs="Times New Roman"/>
          <w:sz w:val="24"/>
        </w:rPr>
        <w:t xml:space="preserve"> and it gave them a process of communication.</w:t>
      </w:r>
    </w:p>
    <w:p w14:paraId="2FE153BF" w14:textId="78991FD1" w:rsidR="52694629" w:rsidRPr="00E57A61" w:rsidRDefault="005558A5" w:rsidP="00E57A61">
      <w:pPr>
        <w:rPr>
          <w:rFonts w:ascii="Times New Roman" w:hAnsi="Times New Roman" w:cs="Times New Roman"/>
          <w:sz w:val="24"/>
        </w:rPr>
      </w:pPr>
      <w:r w:rsidRPr="00E57A61">
        <w:rPr>
          <w:rFonts w:ascii="Times New Roman" w:hAnsi="Times New Roman" w:cs="Times New Roman"/>
          <w:sz w:val="24"/>
        </w:rPr>
        <w:t xml:space="preserve">We also had an issue where SNHU Travel identified a </w:t>
      </w:r>
      <w:r w:rsidR="00FB2EC5">
        <w:rPr>
          <w:rFonts w:ascii="Times New Roman" w:hAnsi="Times New Roman" w:cs="Times New Roman"/>
          <w:sz w:val="24"/>
        </w:rPr>
        <w:t xml:space="preserve">market </w:t>
      </w:r>
      <w:r w:rsidRPr="00E57A61">
        <w:rPr>
          <w:rFonts w:ascii="Times New Roman" w:hAnsi="Times New Roman" w:cs="Times New Roman"/>
          <w:sz w:val="24"/>
        </w:rPr>
        <w:t xml:space="preserve">trend they wanted to be first </w:t>
      </w:r>
      <w:r w:rsidR="00E1721E" w:rsidRPr="00E57A61">
        <w:rPr>
          <w:rFonts w:ascii="Times New Roman" w:hAnsi="Times New Roman" w:cs="Times New Roman"/>
          <w:sz w:val="24"/>
        </w:rPr>
        <w:t xml:space="preserve">with.  Detox and wellness vacations are a growing </w:t>
      </w:r>
      <w:r w:rsidR="00FB2EC5">
        <w:rPr>
          <w:rFonts w:ascii="Times New Roman" w:hAnsi="Times New Roman" w:cs="Times New Roman"/>
          <w:sz w:val="24"/>
        </w:rPr>
        <w:t>category</w:t>
      </w:r>
      <w:r w:rsidR="00E1721E" w:rsidRPr="00E57A61">
        <w:rPr>
          <w:rFonts w:ascii="Times New Roman" w:hAnsi="Times New Roman" w:cs="Times New Roman"/>
          <w:sz w:val="24"/>
        </w:rPr>
        <w:t xml:space="preserve"> and during production we were asked to make those a priority.  Because our sprints are designed to </w:t>
      </w:r>
      <w:r w:rsidR="00CA4A74" w:rsidRPr="00E57A61">
        <w:rPr>
          <w:rFonts w:ascii="Times New Roman" w:hAnsi="Times New Roman" w:cs="Times New Roman"/>
          <w:sz w:val="24"/>
        </w:rPr>
        <w:t xml:space="preserve">create shippable products that build </w:t>
      </w:r>
      <w:r w:rsidR="00FB2EC5" w:rsidRPr="00E57A61">
        <w:rPr>
          <w:rFonts w:ascii="Times New Roman" w:hAnsi="Times New Roman" w:cs="Times New Roman"/>
          <w:sz w:val="24"/>
        </w:rPr>
        <w:t>off</w:t>
      </w:r>
      <w:r w:rsidR="00CA4A74" w:rsidRPr="00E57A61">
        <w:rPr>
          <w:rFonts w:ascii="Times New Roman" w:hAnsi="Times New Roman" w:cs="Times New Roman"/>
          <w:sz w:val="24"/>
        </w:rPr>
        <w:t xml:space="preserve"> each other, it was a simple design change to implement.  In our previous methods, we may not have been that flexible and such a request could have been a major setback. </w:t>
      </w:r>
    </w:p>
    <w:p w14:paraId="5BE093C5" w14:textId="77777777" w:rsidR="00D01249" w:rsidRPr="00E57A61" w:rsidRDefault="004C382D" w:rsidP="00E57A61">
      <w:pPr>
        <w:rPr>
          <w:rStyle w:val="Heading4Char"/>
          <w:rFonts w:ascii="Times New Roman" w:hAnsi="Times New Roman" w:cs="Times New Roman"/>
          <w:i/>
          <w:iCs w:val="0"/>
          <w:sz w:val="24"/>
        </w:rPr>
      </w:pPr>
      <w:r w:rsidRPr="00E57A61">
        <w:rPr>
          <w:rStyle w:val="Heading4Char"/>
          <w:rFonts w:ascii="Times New Roman" w:hAnsi="Times New Roman" w:cs="Times New Roman"/>
          <w:i/>
          <w:iCs w:val="0"/>
          <w:sz w:val="24"/>
        </w:rPr>
        <w:t>Effective Communicati</w:t>
      </w:r>
      <w:r w:rsidR="00CA4A74" w:rsidRPr="00E57A61">
        <w:rPr>
          <w:rStyle w:val="Heading4Char"/>
          <w:rFonts w:ascii="Times New Roman" w:hAnsi="Times New Roman" w:cs="Times New Roman"/>
          <w:i/>
          <w:iCs w:val="0"/>
          <w:sz w:val="24"/>
        </w:rPr>
        <w:t>o</w:t>
      </w:r>
      <w:r w:rsidRPr="00E57A61">
        <w:rPr>
          <w:rStyle w:val="Heading4Char"/>
          <w:rFonts w:ascii="Times New Roman" w:hAnsi="Times New Roman" w:cs="Times New Roman"/>
          <w:i/>
          <w:iCs w:val="0"/>
          <w:sz w:val="24"/>
        </w:rPr>
        <w:t>n within the Scrum-agile Team</w:t>
      </w:r>
      <w:r w:rsidR="00D01249" w:rsidRPr="00E57A61">
        <w:rPr>
          <w:rStyle w:val="Heading4Char"/>
          <w:rFonts w:ascii="Times New Roman" w:hAnsi="Times New Roman" w:cs="Times New Roman"/>
          <w:i/>
          <w:iCs w:val="0"/>
          <w:sz w:val="24"/>
        </w:rPr>
        <w:t xml:space="preserve"> </w:t>
      </w:r>
    </w:p>
    <w:p w14:paraId="725695BC" w14:textId="2A829C17" w:rsidR="00A417C1" w:rsidRPr="00E57A61" w:rsidRDefault="006E227B" w:rsidP="00E57A61">
      <w:pPr>
        <w:rPr>
          <w:rFonts w:ascii="Times New Roman" w:hAnsi="Times New Roman" w:cs="Times New Roman"/>
          <w:sz w:val="24"/>
        </w:rPr>
      </w:pPr>
      <w:r w:rsidRPr="00E57A61">
        <w:rPr>
          <w:rFonts w:ascii="Times New Roman" w:hAnsi="Times New Roman" w:cs="Times New Roman"/>
          <w:sz w:val="24"/>
        </w:rPr>
        <w:t xml:space="preserve">This is an area where my position as the Scrum Manager was critical.  That is not to say that I managed all communications, in fact one of the important principles in agile is </w:t>
      </w:r>
      <w:r w:rsidR="005D0D3B" w:rsidRPr="00E57A61">
        <w:rPr>
          <w:rFonts w:ascii="Times New Roman" w:hAnsi="Times New Roman" w:cs="Times New Roman"/>
          <w:sz w:val="24"/>
        </w:rPr>
        <w:t xml:space="preserve">communication from all parties.  We needed communication from our stakeholders as well as our developers and testers, not to mention the Product Owner and myself.  </w:t>
      </w:r>
      <w:r w:rsidR="003A0CA9" w:rsidRPr="00E57A61">
        <w:rPr>
          <w:rFonts w:ascii="Times New Roman" w:hAnsi="Times New Roman" w:cs="Times New Roman"/>
          <w:sz w:val="24"/>
        </w:rPr>
        <w:t xml:space="preserve">But while the Product Owner managed the backlog of User Stories, I was the one to help translate </w:t>
      </w:r>
      <w:r w:rsidR="00707FA2" w:rsidRPr="00E57A61">
        <w:rPr>
          <w:rFonts w:ascii="Times New Roman" w:hAnsi="Times New Roman" w:cs="Times New Roman"/>
          <w:sz w:val="24"/>
        </w:rPr>
        <w:t xml:space="preserve">needs and progress from both sides.  To facilitate this among a team I ended up using JIRA as an Information Radiator.  With JIRA we could post every User Story on </w:t>
      </w:r>
      <w:r w:rsidR="003D29A2" w:rsidRPr="00E57A61">
        <w:rPr>
          <w:rFonts w:ascii="Times New Roman" w:hAnsi="Times New Roman" w:cs="Times New Roman"/>
          <w:sz w:val="24"/>
        </w:rPr>
        <w:t xml:space="preserve">the digital board, we could give them a date for start and intended completion.  </w:t>
      </w:r>
      <w:r w:rsidR="00A9316A" w:rsidRPr="00E57A61">
        <w:rPr>
          <w:rFonts w:ascii="Times New Roman" w:hAnsi="Times New Roman" w:cs="Times New Roman"/>
          <w:sz w:val="24"/>
        </w:rPr>
        <w:t xml:space="preserve">This was a nice foundation for the team to refer to, and it was a snap to update as changes were made. </w:t>
      </w:r>
      <w:r w:rsidR="212F006F" w:rsidRPr="00E57A61">
        <w:rPr>
          <w:rFonts w:ascii="Times New Roman" w:hAnsi="Times New Roman" w:cs="Times New Roman"/>
          <w:sz w:val="24"/>
        </w:rPr>
        <w:t xml:space="preserve"> </w:t>
      </w:r>
    </w:p>
    <w:p w14:paraId="616F6A33" w14:textId="77777777" w:rsidR="00D01249" w:rsidRPr="00E57A61" w:rsidRDefault="004C382D" w:rsidP="00E57A61">
      <w:pPr>
        <w:rPr>
          <w:rFonts w:ascii="Times New Roman" w:hAnsi="Times New Roman" w:cs="Times New Roman"/>
          <w:sz w:val="24"/>
        </w:rPr>
      </w:pPr>
      <w:r w:rsidRPr="00E57A61">
        <w:rPr>
          <w:rStyle w:val="Heading5Char"/>
          <w:rFonts w:ascii="Times New Roman" w:hAnsi="Times New Roman" w:cs="Times New Roman"/>
          <w:sz w:val="24"/>
        </w:rPr>
        <w:t xml:space="preserve">Evaluation of Organizational Tools </w:t>
      </w:r>
      <w:r w:rsidR="00664C1A" w:rsidRPr="00E57A61">
        <w:rPr>
          <w:rFonts w:ascii="Times New Roman" w:hAnsi="Times New Roman" w:cs="Times New Roman"/>
          <w:sz w:val="24"/>
        </w:rPr>
        <w:t xml:space="preserve"> </w:t>
      </w:r>
    </w:p>
    <w:p w14:paraId="2D013DF5" w14:textId="57AFBDE3" w:rsidR="00B71CF4" w:rsidRPr="00E57A61" w:rsidRDefault="00A9316A" w:rsidP="00E57A61">
      <w:pPr>
        <w:rPr>
          <w:rFonts w:ascii="Times New Roman" w:hAnsi="Times New Roman" w:cs="Times New Roman"/>
          <w:sz w:val="24"/>
        </w:rPr>
      </w:pPr>
      <w:r w:rsidRPr="00E57A61">
        <w:rPr>
          <w:rFonts w:ascii="Times New Roman" w:hAnsi="Times New Roman" w:cs="Times New Roman"/>
          <w:sz w:val="24"/>
        </w:rPr>
        <w:t>JIRA was the primary organizational tool used</w:t>
      </w:r>
      <w:r w:rsidR="00461AA2" w:rsidRPr="00E57A61">
        <w:rPr>
          <w:rFonts w:ascii="Times New Roman" w:hAnsi="Times New Roman" w:cs="Times New Roman"/>
          <w:sz w:val="24"/>
        </w:rPr>
        <w:t xml:space="preserve">.  Every Developer had their dev stations for </w:t>
      </w:r>
      <w:r w:rsidR="004D20ED" w:rsidRPr="00E57A61">
        <w:rPr>
          <w:rFonts w:ascii="Times New Roman" w:hAnsi="Times New Roman" w:cs="Times New Roman"/>
          <w:sz w:val="24"/>
        </w:rPr>
        <w:t>production,</w:t>
      </w:r>
      <w:r w:rsidR="00461AA2" w:rsidRPr="00E57A61">
        <w:rPr>
          <w:rFonts w:ascii="Times New Roman" w:hAnsi="Times New Roman" w:cs="Times New Roman"/>
          <w:sz w:val="24"/>
        </w:rPr>
        <w:t xml:space="preserve"> but this</w:t>
      </w:r>
      <w:r w:rsidR="004D20ED">
        <w:rPr>
          <w:rFonts w:ascii="Times New Roman" w:hAnsi="Times New Roman" w:cs="Times New Roman"/>
          <w:sz w:val="24"/>
        </w:rPr>
        <w:t xml:space="preserve"> paragraph</w:t>
      </w:r>
      <w:r w:rsidR="00461AA2" w:rsidRPr="00E57A61">
        <w:rPr>
          <w:rFonts w:ascii="Times New Roman" w:hAnsi="Times New Roman" w:cs="Times New Roman"/>
          <w:sz w:val="24"/>
        </w:rPr>
        <w:t xml:space="preserve"> is focusing on </w:t>
      </w:r>
      <w:r w:rsidR="004D20ED">
        <w:rPr>
          <w:rFonts w:ascii="Times New Roman" w:hAnsi="Times New Roman" w:cs="Times New Roman"/>
          <w:sz w:val="24"/>
        </w:rPr>
        <w:t>o</w:t>
      </w:r>
      <w:r w:rsidR="00461AA2" w:rsidRPr="00E57A61">
        <w:rPr>
          <w:rFonts w:ascii="Times New Roman" w:hAnsi="Times New Roman" w:cs="Times New Roman"/>
          <w:sz w:val="24"/>
        </w:rPr>
        <w:t xml:space="preserve">rganizational </w:t>
      </w:r>
      <w:r w:rsidR="004D20ED">
        <w:rPr>
          <w:rFonts w:ascii="Times New Roman" w:hAnsi="Times New Roman" w:cs="Times New Roman"/>
          <w:sz w:val="24"/>
        </w:rPr>
        <w:t>e</w:t>
      </w:r>
      <w:r w:rsidR="00461AA2" w:rsidRPr="00E57A61">
        <w:rPr>
          <w:rFonts w:ascii="Times New Roman" w:hAnsi="Times New Roman" w:cs="Times New Roman"/>
          <w:sz w:val="24"/>
        </w:rPr>
        <w:t xml:space="preserve">fforts.  We also used Microsoft Teams to meet with members who were living abroad and not physically present.  But I found JIRA </w:t>
      </w:r>
      <w:r w:rsidR="00B87405" w:rsidRPr="00E57A61">
        <w:rPr>
          <w:rFonts w:ascii="Times New Roman" w:hAnsi="Times New Roman" w:cs="Times New Roman"/>
          <w:sz w:val="24"/>
        </w:rPr>
        <w:t xml:space="preserve">had everything needed to keep the backlog, User Stories, Sprint dates, and anything else that needed to be tracked or </w:t>
      </w:r>
      <w:r w:rsidR="002441A1" w:rsidRPr="00E57A61">
        <w:rPr>
          <w:rFonts w:ascii="Times New Roman" w:hAnsi="Times New Roman" w:cs="Times New Roman"/>
          <w:sz w:val="24"/>
        </w:rPr>
        <w:t xml:space="preserve">organized.  JIRA setup is simple with a username and password, and </w:t>
      </w:r>
      <w:r w:rsidR="00281589">
        <w:rPr>
          <w:rFonts w:ascii="Times New Roman" w:hAnsi="Times New Roman" w:cs="Times New Roman"/>
          <w:sz w:val="24"/>
        </w:rPr>
        <w:lastRenderedPageBreak/>
        <w:t xml:space="preserve">while </w:t>
      </w:r>
      <w:r w:rsidR="002441A1" w:rsidRPr="00E57A61">
        <w:rPr>
          <w:rFonts w:ascii="Times New Roman" w:hAnsi="Times New Roman" w:cs="Times New Roman"/>
          <w:sz w:val="24"/>
        </w:rPr>
        <w:t>I needed to spend time learning to use it</w:t>
      </w:r>
      <w:r w:rsidR="00281589">
        <w:rPr>
          <w:rFonts w:ascii="Times New Roman" w:hAnsi="Times New Roman" w:cs="Times New Roman"/>
          <w:sz w:val="24"/>
        </w:rPr>
        <w:t>,</w:t>
      </w:r>
      <w:r w:rsidR="002441A1" w:rsidRPr="00E57A61">
        <w:rPr>
          <w:rFonts w:ascii="Times New Roman" w:hAnsi="Times New Roman" w:cs="Times New Roman"/>
          <w:sz w:val="24"/>
        </w:rPr>
        <w:t xml:space="preserve"> my developers only needed </w:t>
      </w:r>
      <w:r w:rsidR="00E83A7E" w:rsidRPr="00E57A61">
        <w:rPr>
          <w:rFonts w:ascii="Times New Roman" w:hAnsi="Times New Roman" w:cs="Times New Roman"/>
          <w:sz w:val="24"/>
        </w:rPr>
        <w:t xml:space="preserve">access to the information boards.  It was very simple and straightforward.  I will use JIRA again on future projects as my Information Radiator and </w:t>
      </w:r>
      <w:r w:rsidR="00454E80">
        <w:rPr>
          <w:rFonts w:ascii="Times New Roman" w:hAnsi="Times New Roman" w:cs="Times New Roman"/>
          <w:sz w:val="24"/>
        </w:rPr>
        <w:t xml:space="preserve">project </w:t>
      </w:r>
      <w:r w:rsidR="00E83A7E" w:rsidRPr="00E57A61">
        <w:rPr>
          <w:rFonts w:ascii="Times New Roman" w:hAnsi="Times New Roman" w:cs="Times New Roman"/>
          <w:sz w:val="24"/>
        </w:rPr>
        <w:t xml:space="preserve">organizer. </w:t>
      </w:r>
    </w:p>
    <w:p w14:paraId="57AE9D45" w14:textId="77777777" w:rsidR="00D01249" w:rsidRPr="00E57A61" w:rsidRDefault="00B71CF4" w:rsidP="00E57A61">
      <w:pPr>
        <w:rPr>
          <w:rFonts w:ascii="Times New Roman" w:hAnsi="Times New Roman" w:cs="Times New Roman"/>
          <w:sz w:val="24"/>
        </w:rPr>
      </w:pPr>
      <w:r w:rsidRPr="00E57A61">
        <w:rPr>
          <w:rStyle w:val="Heading5Char"/>
          <w:rFonts w:ascii="Times New Roman" w:hAnsi="Times New Roman" w:cs="Times New Roman"/>
          <w:sz w:val="24"/>
        </w:rPr>
        <w:t>Assessing the Pros and Cons of the Scrum-agile Approach</w:t>
      </w:r>
      <w:r w:rsidRPr="00E57A61">
        <w:rPr>
          <w:rStyle w:val="Heading5Char"/>
          <w:rFonts w:ascii="Times New Roman" w:hAnsi="Times New Roman" w:cs="Times New Roman"/>
          <w:sz w:val="24"/>
        </w:rPr>
        <w:t xml:space="preserve"> </w:t>
      </w:r>
      <w:r w:rsidRPr="00E57A61">
        <w:rPr>
          <w:rFonts w:ascii="Times New Roman" w:hAnsi="Times New Roman" w:cs="Times New Roman"/>
          <w:sz w:val="24"/>
        </w:rPr>
        <w:t xml:space="preserve"> </w:t>
      </w:r>
    </w:p>
    <w:p w14:paraId="7EBB34D8" w14:textId="0A0455C6" w:rsidR="00A417C1" w:rsidRDefault="008237E5" w:rsidP="00E57A61">
      <w:pPr>
        <w:rPr>
          <w:rFonts w:ascii="Times New Roman" w:hAnsi="Times New Roman" w:cs="Times New Roman"/>
          <w:sz w:val="24"/>
        </w:rPr>
      </w:pPr>
      <w:r w:rsidRPr="00E57A61">
        <w:rPr>
          <w:rFonts w:ascii="Times New Roman" w:hAnsi="Times New Roman" w:cs="Times New Roman"/>
          <w:sz w:val="24"/>
        </w:rPr>
        <w:t>Pros of our transition to Scrum-agile include higher morale.  The team never felt like they were working on a failing project or a project that was managed by corporate heads who were out of touch.  The communication and buy-in from stakeholders allowed us to be efficient, and the organized sprints kept us on track while providing restful moments in-between.  The daily scrum meet</w:t>
      </w:r>
      <w:r w:rsidR="002B0E1C">
        <w:rPr>
          <w:rFonts w:ascii="Times New Roman" w:hAnsi="Times New Roman" w:cs="Times New Roman"/>
          <w:sz w:val="24"/>
        </w:rPr>
        <w:t>ings</w:t>
      </w:r>
      <w:r w:rsidRPr="00E57A61">
        <w:rPr>
          <w:rFonts w:ascii="Times New Roman" w:hAnsi="Times New Roman" w:cs="Times New Roman"/>
          <w:sz w:val="24"/>
        </w:rPr>
        <w:t xml:space="preserve"> and the retrospectives were good for </w:t>
      </w:r>
      <w:r w:rsidR="002B0E1C" w:rsidRPr="00E57A61">
        <w:rPr>
          <w:rFonts w:ascii="Times New Roman" w:hAnsi="Times New Roman" w:cs="Times New Roman"/>
          <w:sz w:val="24"/>
        </w:rPr>
        <w:t>team building</w:t>
      </w:r>
      <w:r w:rsidRPr="00E57A61">
        <w:rPr>
          <w:rFonts w:ascii="Times New Roman" w:hAnsi="Times New Roman" w:cs="Times New Roman"/>
          <w:sz w:val="24"/>
        </w:rPr>
        <w:t xml:space="preserve">.  </w:t>
      </w:r>
      <w:r w:rsidR="002B0E1C">
        <w:rPr>
          <w:rFonts w:ascii="Times New Roman" w:hAnsi="Times New Roman" w:cs="Times New Roman"/>
          <w:sz w:val="24"/>
        </w:rPr>
        <w:t>The other pro was the o</w:t>
      </w:r>
      <w:r w:rsidRPr="00E57A61">
        <w:rPr>
          <w:rFonts w:ascii="Times New Roman" w:hAnsi="Times New Roman" w:cs="Times New Roman"/>
          <w:sz w:val="24"/>
        </w:rPr>
        <w:t xml:space="preserve">verall </w:t>
      </w:r>
      <w:r w:rsidR="002B0E1C">
        <w:rPr>
          <w:rFonts w:ascii="Times New Roman" w:hAnsi="Times New Roman" w:cs="Times New Roman"/>
          <w:sz w:val="24"/>
        </w:rPr>
        <w:t>p</w:t>
      </w:r>
      <w:r w:rsidRPr="00E57A61">
        <w:rPr>
          <w:rFonts w:ascii="Times New Roman" w:hAnsi="Times New Roman" w:cs="Times New Roman"/>
          <w:sz w:val="24"/>
        </w:rPr>
        <w:t xml:space="preserve">roduct we delivered </w:t>
      </w:r>
      <w:r w:rsidR="002B0E1C">
        <w:rPr>
          <w:rFonts w:ascii="Times New Roman" w:hAnsi="Times New Roman" w:cs="Times New Roman"/>
          <w:sz w:val="24"/>
        </w:rPr>
        <w:t>being</w:t>
      </w:r>
      <w:r w:rsidRPr="00E57A61">
        <w:rPr>
          <w:rFonts w:ascii="Times New Roman" w:hAnsi="Times New Roman" w:cs="Times New Roman"/>
          <w:sz w:val="24"/>
        </w:rPr>
        <w:t xml:space="preserve"> high quality</w:t>
      </w:r>
      <w:r w:rsidR="002A6278">
        <w:rPr>
          <w:rFonts w:ascii="Times New Roman" w:hAnsi="Times New Roman" w:cs="Times New Roman"/>
          <w:sz w:val="24"/>
        </w:rPr>
        <w:t xml:space="preserve"> </w:t>
      </w:r>
      <w:r w:rsidR="00333622" w:rsidRPr="00E57A61">
        <w:rPr>
          <w:rFonts w:ascii="Times New Roman" w:hAnsi="Times New Roman" w:cs="Times New Roman"/>
          <w:sz w:val="24"/>
        </w:rPr>
        <w:t>and</w:t>
      </w:r>
      <w:r w:rsidR="002A6278">
        <w:rPr>
          <w:rFonts w:ascii="Times New Roman" w:hAnsi="Times New Roman" w:cs="Times New Roman"/>
          <w:sz w:val="24"/>
        </w:rPr>
        <w:t xml:space="preserve"> quickly shippable.  </w:t>
      </w:r>
      <w:r w:rsidR="00333622" w:rsidRPr="00E57A61">
        <w:rPr>
          <w:rFonts w:ascii="Times New Roman" w:hAnsi="Times New Roman" w:cs="Times New Roman"/>
          <w:sz w:val="24"/>
        </w:rPr>
        <w:t>The cons are it took a significant amount of work and change to adopt this program.  There may have been significant cost</w:t>
      </w:r>
      <w:r w:rsidR="0098312F">
        <w:rPr>
          <w:rFonts w:ascii="Times New Roman" w:hAnsi="Times New Roman" w:cs="Times New Roman"/>
          <w:sz w:val="24"/>
        </w:rPr>
        <w:t>s</w:t>
      </w:r>
      <w:r w:rsidR="00333622" w:rsidRPr="00E57A61">
        <w:rPr>
          <w:rFonts w:ascii="Times New Roman" w:hAnsi="Times New Roman" w:cs="Times New Roman"/>
          <w:sz w:val="24"/>
        </w:rPr>
        <w:t xml:space="preserve"> sending us all to SCRUM certification and hiring a </w:t>
      </w:r>
      <w:r w:rsidR="00137F61" w:rsidRPr="00E57A61">
        <w:rPr>
          <w:rFonts w:ascii="Times New Roman" w:hAnsi="Times New Roman" w:cs="Times New Roman"/>
          <w:sz w:val="24"/>
        </w:rPr>
        <w:t>SCRUM coach.  That cost would be a total waste if we weren’t succes</w:t>
      </w:r>
      <w:r w:rsidR="005F0086">
        <w:rPr>
          <w:rFonts w:ascii="Times New Roman" w:hAnsi="Times New Roman" w:cs="Times New Roman"/>
          <w:sz w:val="24"/>
        </w:rPr>
        <w:t>s</w:t>
      </w:r>
      <w:r w:rsidR="00137F61" w:rsidRPr="00E57A61">
        <w:rPr>
          <w:rFonts w:ascii="Times New Roman" w:hAnsi="Times New Roman" w:cs="Times New Roman"/>
          <w:sz w:val="24"/>
        </w:rPr>
        <w:t>ful, so completion is required.  That means the transition is a risk.  But</w:t>
      </w:r>
      <w:r w:rsidR="00E57A61" w:rsidRPr="00E57A61">
        <w:rPr>
          <w:rFonts w:ascii="Times New Roman" w:hAnsi="Times New Roman" w:cs="Times New Roman"/>
          <w:sz w:val="24"/>
        </w:rPr>
        <w:t xml:space="preserve"> with dedication to success, I feel the impending pros are now ready and the cons have been dramatically reduced.</w:t>
      </w:r>
      <w:r w:rsidR="212F006F" w:rsidRPr="00E57A61">
        <w:rPr>
          <w:rFonts w:ascii="Times New Roman" w:hAnsi="Times New Roman" w:cs="Times New Roman"/>
          <w:sz w:val="24"/>
        </w:rPr>
        <w:t xml:space="preserve"> </w:t>
      </w:r>
    </w:p>
    <w:p w14:paraId="2D1F2E98" w14:textId="61D77A10" w:rsidR="00F679F0" w:rsidRPr="00E57A61" w:rsidRDefault="00F679F0" w:rsidP="00E57A61">
      <w:pPr>
        <w:rPr>
          <w:rFonts w:ascii="Times New Roman" w:hAnsi="Times New Roman" w:cs="Times New Roman"/>
          <w:sz w:val="24"/>
        </w:rPr>
      </w:pPr>
      <w:r>
        <w:rPr>
          <w:rFonts w:ascii="Times New Roman" w:hAnsi="Times New Roman" w:cs="Times New Roman"/>
          <w:sz w:val="24"/>
        </w:rPr>
        <w:t xml:space="preserve">In conclusion, </w:t>
      </w:r>
      <w:proofErr w:type="spellStart"/>
      <w:r>
        <w:rPr>
          <w:rFonts w:ascii="Times New Roman" w:hAnsi="Times New Roman" w:cs="Times New Roman"/>
          <w:sz w:val="24"/>
        </w:rPr>
        <w:t>ChadaTech</w:t>
      </w:r>
      <w:proofErr w:type="spellEnd"/>
      <w:r>
        <w:rPr>
          <w:rFonts w:ascii="Times New Roman" w:hAnsi="Times New Roman" w:cs="Times New Roman"/>
          <w:sz w:val="24"/>
        </w:rPr>
        <w:t xml:space="preserve"> invested in this change and saw it through to the end.  They are now better equipped to remain competitive in the future and keep their talent</w:t>
      </w:r>
      <w:r w:rsidR="00A8649A">
        <w:rPr>
          <w:rFonts w:ascii="Times New Roman" w:hAnsi="Times New Roman" w:cs="Times New Roman"/>
          <w:sz w:val="24"/>
        </w:rPr>
        <w:t xml:space="preserve"> with them.  This will no doubt pay dividends on every project they develop for future customers. </w:t>
      </w:r>
    </w:p>
    <w:p w14:paraId="2FB09849" w14:textId="77777777" w:rsidR="4A446072" w:rsidRDefault="4A446072" w:rsidP="00F679F0">
      <w:pPr>
        <w:ind w:firstLine="0"/>
        <w:rPr>
          <w:rFonts w:ascii="Times New Roman" w:hAnsi="Times New Roman" w:cs="Times New Roman"/>
          <w:noProof/>
          <w:color w:val="000000" w:themeColor="text2"/>
          <w:sz w:val="24"/>
        </w:rPr>
      </w:pPr>
    </w:p>
    <w:p w14:paraId="7F53E92F" w14:textId="77777777" w:rsidR="00F679F0" w:rsidRPr="00E57A61" w:rsidRDefault="00F679F0" w:rsidP="00F679F0">
      <w:pPr>
        <w:ind w:firstLine="0"/>
        <w:rPr>
          <w:rFonts w:ascii="Times New Roman" w:hAnsi="Times New Roman" w:cs="Times New Roman"/>
          <w:noProof/>
          <w:color w:val="000000" w:themeColor="text2"/>
          <w:sz w:val="24"/>
        </w:rPr>
      </w:pPr>
    </w:p>
    <w:sectPr w:rsidR="00F679F0" w:rsidRPr="00E57A6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7DF5" w14:textId="77777777" w:rsidR="00480A32" w:rsidRDefault="00480A32">
      <w:pPr>
        <w:spacing w:line="240" w:lineRule="auto"/>
      </w:pPr>
      <w:r>
        <w:separator/>
      </w:r>
    </w:p>
    <w:p w14:paraId="64EC01A2" w14:textId="77777777" w:rsidR="00480A32" w:rsidRDefault="00480A32"/>
  </w:endnote>
  <w:endnote w:type="continuationSeparator" w:id="0">
    <w:p w14:paraId="37533419" w14:textId="77777777" w:rsidR="00480A32" w:rsidRDefault="00480A32">
      <w:pPr>
        <w:spacing w:line="240" w:lineRule="auto"/>
      </w:pPr>
      <w:r>
        <w:continuationSeparator/>
      </w:r>
    </w:p>
    <w:p w14:paraId="0E0271E9" w14:textId="77777777" w:rsidR="00480A32" w:rsidRDefault="00480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2A4A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CA5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490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400E" w14:textId="77777777" w:rsidR="00480A32" w:rsidRDefault="00480A32">
      <w:pPr>
        <w:spacing w:line="240" w:lineRule="auto"/>
      </w:pPr>
      <w:r>
        <w:separator/>
      </w:r>
    </w:p>
    <w:p w14:paraId="3E6F2B48" w14:textId="77777777" w:rsidR="00480A32" w:rsidRDefault="00480A32"/>
  </w:footnote>
  <w:footnote w:type="continuationSeparator" w:id="0">
    <w:p w14:paraId="2381511C" w14:textId="77777777" w:rsidR="00480A32" w:rsidRDefault="00480A32">
      <w:pPr>
        <w:spacing w:line="240" w:lineRule="auto"/>
      </w:pPr>
      <w:r>
        <w:continuationSeparator/>
      </w:r>
    </w:p>
    <w:p w14:paraId="33116D8C" w14:textId="77777777" w:rsidR="00480A32" w:rsidRDefault="00480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103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942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570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32"/>
    <w:rsid w:val="00023AFE"/>
    <w:rsid w:val="00082418"/>
    <w:rsid w:val="000A3D9B"/>
    <w:rsid w:val="000D4642"/>
    <w:rsid w:val="000D539D"/>
    <w:rsid w:val="000E1E79"/>
    <w:rsid w:val="00116273"/>
    <w:rsid w:val="00137F61"/>
    <w:rsid w:val="00164716"/>
    <w:rsid w:val="001A602B"/>
    <w:rsid w:val="001A725E"/>
    <w:rsid w:val="00241B50"/>
    <w:rsid w:val="002441A1"/>
    <w:rsid w:val="00270C9D"/>
    <w:rsid w:val="00281589"/>
    <w:rsid w:val="002A1B01"/>
    <w:rsid w:val="002A6278"/>
    <w:rsid w:val="002B0E1C"/>
    <w:rsid w:val="002C79E6"/>
    <w:rsid w:val="002D525E"/>
    <w:rsid w:val="002F3AE9"/>
    <w:rsid w:val="00324360"/>
    <w:rsid w:val="00333622"/>
    <w:rsid w:val="003804CC"/>
    <w:rsid w:val="00381409"/>
    <w:rsid w:val="003A0CA9"/>
    <w:rsid w:val="003D29A2"/>
    <w:rsid w:val="00454E80"/>
    <w:rsid w:val="00455A48"/>
    <w:rsid w:val="00461AA2"/>
    <w:rsid w:val="00480A32"/>
    <w:rsid w:val="004C382D"/>
    <w:rsid w:val="004D20ED"/>
    <w:rsid w:val="005028F1"/>
    <w:rsid w:val="00554723"/>
    <w:rsid w:val="005558A5"/>
    <w:rsid w:val="005679C5"/>
    <w:rsid w:val="005B5443"/>
    <w:rsid w:val="005C199E"/>
    <w:rsid w:val="005D0D3B"/>
    <w:rsid w:val="005F0086"/>
    <w:rsid w:val="00664C1A"/>
    <w:rsid w:val="00687968"/>
    <w:rsid w:val="00696451"/>
    <w:rsid w:val="006B6B53"/>
    <w:rsid w:val="006E227B"/>
    <w:rsid w:val="00701F3C"/>
    <w:rsid w:val="00707FA2"/>
    <w:rsid w:val="00782AFC"/>
    <w:rsid w:val="007C655E"/>
    <w:rsid w:val="008237E5"/>
    <w:rsid w:val="0087407D"/>
    <w:rsid w:val="008C30BE"/>
    <w:rsid w:val="009262A8"/>
    <w:rsid w:val="0098312F"/>
    <w:rsid w:val="009A33F4"/>
    <w:rsid w:val="00A417C1"/>
    <w:rsid w:val="00A51DA8"/>
    <w:rsid w:val="00A8649A"/>
    <w:rsid w:val="00A9316A"/>
    <w:rsid w:val="00B112B5"/>
    <w:rsid w:val="00B71CF4"/>
    <w:rsid w:val="00B810A1"/>
    <w:rsid w:val="00B863FB"/>
    <w:rsid w:val="00B86440"/>
    <w:rsid w:val="00B87405"/>
    <w:rsid w:val="00B87500"/>
    <w:rsid w:val="00B970CB"/>
    <w:rsid w:val="00BB2D6F"/>
    <w:rsid w:val="00BE42B3"/>
    <w:rsid w:val="00BE5AAC"/>
    <w:rsid w:val="00BF3809"/>
    <w:rsid w:val="00C00F8F"/>
    <w:rsid w:val="00C03068"/>
    <w:rsid w:val="00C0532D"/>
    <w:rsid w:val="00C8556D"/>
    <w:rsid w:val="00C94F05"/>
    <w:rsid w:val="00CA4A74"/>
    <w:rsid w:val="00D01249"/>
    <w:rsid w:val="00D06F16"/>
    <w:rsid w:val="00D620FD"/>
    <w:rsid w:val="00D91044"/>
    <w:rsid w:val="00DB3295"/>
    <w:rsid w:val="00DE1A3A"/>
    <w:rsid w:val="00DF1964"/>
    <w:rsid w:val="00E1721E"/>
    <w:rsid w:val="00E5448E"/>
    <w:rsid w:val="00E57A61"/>
    <w:rsid w:val="00E67454"/>
    <w:rsid w:val="00E80D1F"/>
    <w:rsid w:val="00E83A7E"/>
    <w:rsid w:val="00E960CE"/>
    <w:rsid w:val="00EC107B"/>
    <w:rsid w:val="00EC52B7"/>
    <w:rsid w:val="00EF55C5"/>
    <w:rsid w:val="00F6242A"/>
    <w:rsid w:val="00F65424"/>
    <w:rsid w:val="00F679F0"/>
    <w:rsid w:val="00FB2EC5"/>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A0C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896218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bur\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2023-12-04T16:46:00Z</dcterms:created>
  <dcterms:modified xsi:type="dcterms:W3CDTF">2023-12-04T18:18:00Z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